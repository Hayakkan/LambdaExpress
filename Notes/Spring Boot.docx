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F32DE" w:rsidP="00C6554A">
      <w:pPr>
        <w:pStyle w:val="Title"/>
      </w:pPr>
      <w:r>
        <w:t xml:space="preserve">Spring Boot </w:t>
      </w:r>
    </w:p>
    <w:p w:rsidR="00C6554A" w:rsidRPr="00D5413C" w:rsidRDefault="00334E22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715C1741F17842B4ABC2B2FAC7D77793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34E22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97E27C9D7FEF4B2281390364EF63C68E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B90A1DCBEEF841E685B41A05D28F1644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27A2C1529A204647B125C921ED6DA14B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:rsidR="00C6554A" w:rsidRDefault="00BF32DE" w:rsidP="00C6554A">
      <w:pPr>
        <w:pStyle w:val="Heading1"/>
      </w:pPr>
      <w:r>
        <w:lastRenderedPageBreak/>
        <w:t>Hello World</w:t>
      </w:r>
    </w:p>
    <w:p w:rsidR="00C6554A" w:rsidRDefault="00BF32DE" w:rsidP="00C6554A">
      <w:pPr>
        <w:pStyle w:val="ListBullet"/>
        <w:numPr>
          <w:ilvl w:val="0"/>
          <w:numId w:val="1"/>
        </w:numPr>
      </w:pPr>
      <w:r>
        <w:t xml:space="preserve">@controller </w:t>
      </w:r>
    </w:p>
    <w:p w:rsidR="00BF32DE" w:rsidRDefault="00BF32DE" w:rsidP="00C6554A">
      <w:pPr>
        <w:pStyle w:val="ListBullet"/>
        <w:numPr>
          <w:ilvl w:val="0"/>
          <w:numId w:val="1"/>
        </w:numPr>
      </w:pPr>
      <w:r>
        <w:t>@Responsebody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 xml:space="preserve">The Above two Anotation needs to be there for the controller class 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 xml:space="preserve">Instead we can have @RestController alone 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 xml:space="preserve">@GetMapping shoud be annotate with the method that needs to call for get method call 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ab/>
        <w:t xml:space="preserve">@GetMapping(“/hello-world”) to map Incoming HTTP request to the appropriate method ( specific handler method ) 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ab/>
        <w:t>Public String helloworld() {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Return “Hello World” ;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ab/>
        <w:t>}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ab/>
        <w:t>@PutMapping()</w:t>
      </w:r>
    </w:p>
    <w:p w:rsidR="00BF32DE" w:rsidRDefault="00BF32DE" w:rsidP="00BF32DE">
      <w:pPr>
        <w:pStyle w:val="ListBullet"/>
        <w:numPr>
          <w:ilvl w:val="0"/>
          <w:numId w:val="0"/>
        </w:numPr>
        <w:ind w:left="720"/>
      </w:pPr>
      <w:r>
        <w:tab/>
        <w:t>@PostMapping()</w:t>
      </w:r>
    </w:p>
    <w:p w:rsidR="00BF32DE" w:rsidRPr="00514122" w:rsidRDefault="00BF32DE" w:rsidP="00BF32DE">
      <w:pPr>
        <w:pStyle w:val="ListBullet"/>
        <w:numPr>
          <w:ilvl w:val="0"/>
          <w:numId w:val="0"/>
        </w:numPr>
        <w:ind w:left="720"/>
      </w:pPr>
      <w:r>
        <w:tab/>
      </w:r>
    </w:p>
    <w:p w:rsidR="00C6554A" w:rsidRPr="00D5413C" w:rsidRDefault="00ED2A7D" w:rsidP="00ED2A7D">
      <w:pPr>
        <w:pStyle w:val="Heading1"/>
      </w:pPr>
      <w:r>
        <w:t xml:space="preserve">To Return simple java bean as json </w:t>
      </w:r>
    </w:p>
    <w:p w:rsidR="000D654F" w:rsidRDefault="000D654F" w:rsidP="000D654F">
      <w:r>
        <w:t>//</w:t>
      </w:r>
      <w:r w:rsidRPr="000D654F">
        <w:t xml:space="preserve"> </w:t>
      </w:r>
      <w:r>
        <w:t>Localhost:8080/Students/</w:t>
      </w:r>
      <w:r>
        <w:t>1</w:t>
      </w:r>
    </w:p>
    <w:p w:rsidR="002C74C0" w:rsidRDefault="000D654F" w:rsidP="000D654F">
      <w:r w:rsidRPr="00276F15">
        <w:rPr>
          <w:b/>
        </w:rPr>
        <w:t>@PathVariable</w:t>
      </w:r>
      <w:r>
        <w:t>(“student/{id}”) //{id} URI Template Variable</w:t>
      </w:r>
    </w:p>
    <w:p w:rsidR="000D654F" w:rsidRDefault="000D654F" w:rsidP="000D654F">
      <w:r>
        <w:t>Public studentPathVaruiables(@PathVariable int id){---};</w:t>
      </w:r>
    </w:p>
    <w:p w:rsidR="000D654F" w:rsidRDefault="000D654F" w:rsidP="000D654F">
      <w:r>
        <w:t>Public studentPathVaruiables(@PathVariable</w:t>
      </w:r>
      <w:r>
        <w:t>(‘id’)  int studentI</w:t>
      </w:r>
      <w:r>
        <w:t>d){---};</w:t>
      </w:r>
    </w:p>
    <w:p w:rsidR="000D654F" w:rsidRPr="00276F15" w:rsidRDefault="00276F15" w:rsidP="000D654F">
      <w:pPr>
        <w:rPr>
          <w:b/>
        </w:rPr>
      </w:pPr>
      <w:r w:rsidRPr="00276F15">
        <w:rPr>
          <w:b/>
        </w:rPr>
        <w:t>@RequestParams</w:t>
      </w:r>
    </w:p>
    <w:p w:rsidR="000D654F" w:rsidRDefault="000D654F" w:rsidP="000D654F">
      <w:r>
        <w:t>Localhost:8080/Students/query?id=1</w:t>
      </w:r>
    </w:p>
    <w:p w:rsidR="000D654F" w:rsidRDefault="000D654F" w:rsidP="000D654F">
      <w:r>
        <w:t>@getMapping(“Student/query”)</w:t>
      </w:r>
    </w:p>
    <w:p w:rsidR="000D654F" w:rsidRDefault="000D654F" w:rsidP="000D654F">
      <w:r>
        <w:t>Public student studentRequestVariable(</w:t>
      </w:r>
      <w:r w:rsidR="00276F15">
        <w:t>@RequestParams</w:t>
      </w:r>
      <w:r w:rsidR="00276F15">
        <w:t xml:space="preserve"> </w:t>
      </w:r>
      <w:r>
        <w:t>int id){};</w:t>
      </w:r>
    </w:p>
    <w:p w:rsidR="00276F15" w:rsidRDefault="00276F15" w:rsidP="000D654F">
      <w:pPr>
        <w:rPr>
          <w:b/>
        </w:rPr>
      </w:pPr>
      <w:r w:rsidRPr="00276F15">
        <w:rPr>
          <w:b/>
        </w:rPr>
        <w:lastRenderedPageBreak/>
        <w:t>@PostMapping(</w:t>
      </w:r>
      <w:r w:rsidR="005A2812">
        <w:rPr>
          <w:b/>
        </w:rPr>
        <w:t>student/create</w:t>
      </w:r>
      <w:r w:rsidRPr="00276F15">
        <w:rPr>
          <w:b/>
        </w:rPr>
        <w:t>)</w:t>
      </w:r>
      <w:r>
        <w:rPr>
          <w:b/>
        </w:rPr>
        <w:t xml:space="preserve"> </w:t>
      </w:r>
    </w:p>
    <w:p w:rsidR="005A2812" w:rsidRDefault="005A2812" w:rsidP="000D654F">
      <w:pPr>
        <w:rPr>
          <w:b/>
        </w:rPr>
      </w:pPr>
      <w:r>
        <w:rPr>
          <w:b/>
        </w:rPr>
        <w:t>@RsponseStatus(HttpStastus.CREATED)</w:t>
      </w:r>
      <w:r w:rsidR="0036709B" w:rsidRPr="0036709B">
        <w:rPr>
          <w:b/>
        </w:rPr>
        <w:t xml:space="preserve"> </w:t>
      </w:r>
      <w:r w:rsidR="0036709B">
        <w:rPr>
          <w:b/>
        </w:rPr>
        <w:t>// 201 Created this needs to be return for POST Method</w:t>
      </w:r>
    </w:p>
    <w:p w:rsidR="00DD4550" w:rsidRDefault="00DD4550" w:rsidP="000D654F">
      <w:pPr>
        <w:rPr>
          <w:b/>
        </w:rPr>
      </w:pPr>
      <w:r>
        <w:rPr>
          <w:b/>
        </w:rPr>
        <w:t>//@</w:t>
      </w:r>
      <w:bookmarkStart w:id="5" w:name="_GoBack"/>
      <w:bookmarkEnd w:id="5"/>
      <w:r>
        <w:rPr>
          <w:b/>
        </w:rPr>
        <w:t xml:space="preserve">RequestBody (json object  )assigned to java object automatically </w:t>
      </w:r>
    </w:p>
    <w:p w:rsidR="00DD4550" w:rsidRDefault="00276F15" w:rsidP="0036709B">
      <w:pPr>
        <w:rPr>
          <w:b/>
        </w:rPr>
      </w:pPr>
      <w:r>
        <w:rPr>
          <w:b/>
        </w:rPr>
        <w:tab/>
      </w:r>
      <w:r w:rsidR="005A2812">
        <w:rPr>
          <w:b/>
        </w:rPr>
        <w:t>Public student createStuden(</w:t>
      </w:r>
      <w:r>
        <w:rPr>
          <w:b/>
        </w:rPr>
        <w:t>@RequestBody</w:t>
      </w:r>
      <w:r w:rsidR="005A2812">
        <w:rPr>
          <w:b/>
        </w:rPr>
        <w:t xml:space="preserve"> Student student ) {</w:t>
      </w:r>
    </w:p>
    <w:p w:rsidR="00276F15" w:rsidRPr="00276F15" w:rsidRDefault="005A2812" w:rsidP="0036709B">
      <w:pPr>
        <w:rPr>
          <w:b/>
        </w:rPr>
      </w:pPr>
      <w:r>
        <w:rPr>
          <w:b/>
        </w:rPr>
        <w:t>}</w:t>
      </w:r>
    </w:p>
    <w:sectPr w:rsidR="00276F15" w:rsidRPr="00276F1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22" w:rsidRDefault="00334E22" w:rsidP="00C6554A">
      <w:pPr>
        <w:spacing w:before="0" w:after="0" w:line="240" w:lineRule="auto"/>
      </w:pPr>
      <w:r>
        <w:separator/>
      </w:r>
    </w:p>
  </w:endnote>
  <w:endnote w:type="continuationSeparator" w:id="0">
    <w:p w:rsidR="00334E22" w:rsidRDefault="00334E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D45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22" w:rsidRDefault="00334E22" w:rsidP="00C6554A">
      <w:pPr>
        <w:spacing w:before="0" w:after="0" w:line="240" w:lineRule="auto"/>
      </w:pPr>
      <w:r>
        <w:separator/>
      </w:r>
    </w:p>
  </w:footnote>
  <w:footnote w:type="continuationSeparator" w:id="0">
    <w:p w:rsidR="00334E22" w:rsidRDefault="00334E2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DE"/>
    <w:rsid w:val="000D654F"/>
    <w:rsid w:val="002554CD"/>
    <w:rsid w:val="00276F15"/>
    <w:rsid w:val="00293B83"/>
    <w:rsid w:val="002B4294"/>
    <w:rsid w:val="00333D0D"/>
    <w:rsid w:val="00334E22"/>
    <w:rsid w:val="0036709B"/>
    <w:rsid w:val="004C049F"/>
    <w:rsid w:val="005000E2"/>
    <w:rsid w:val="005A2812"/>
    <w:rsid w:val="006A3CE7"/>
    <w:rsid w:val="00BF32DE"/>
    <w:rsid w:val="00C6554A"/>
    <w:rsid w:val="00DD4550"/>
    <w:rsid w:val="00ED2A7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2157B-7445-43D2-99CA-8DE80CE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n%20Kuma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5C1741F17842B4ABC2B2FAC7D7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A11A-0818-4F0F-9DA9-3C34B8CD0E2E}"/>
      </w:docPartPr>
      <w:docPartBody>
        <w:p w:rsidR="00000000" w:rsidRDefault="00965BD1">
          <w:pPr>
            <w:pStyle w:val="715C1741F17842B4ABC2B2FAC7D77793"/>
          </w:pPr>
          <w:r w:rsidRPr="00D5413C">
            <w:t>REPORT SUBTITLE</w:t>
          </w:r>
        </w:p>
      </w:docPartBody>
    </w:docPart>
    <w:docPart>
      <w:docPartPr>
        <w:name w:val="97E27C9D7FEF4B2281390364EF63C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F99BB-D1C5-4EE4-A3B5-0792FA74536D}"/>
      </w:docPartPr>
      <w:docPartBody>
        <w:p w:rsidR="00000000" w:rsidRDefault="00965BD1">
          <w:pPr>
            <w:pStyle w:val="97E27C9D7FEF4B2281390364EF63C68E"/>
          </w:pPr>
          <w:r>
            <w:t>Name</w:t>
          </w:r>
        </w:p>
      </w:docPartBody>
    </w:docPart>
    <w:docPart>
      <w:docPartPr>
        <w:name w:val="B90A1DCBEEF841E685B41A05D28F1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D0BF6-9C8A-4A4B-8FB5-D50C635C9CAD}"/>
      </w:docPartPr>
      <w:docPartBody>
        <w:p w:rsidR="00000000" w:rsidRDefault="00965BD1">
          <w:pPr>
            <w:pStyle w:val="B90A1DCBEEF841E685B41A05D28F1644"/>
          </w:pPr>
          <w:r>
            <w:t>Course Title</w:t>
          </w:r>
        </w:p>
      </w:docPartBody>
    </w:docPart>
    <w:docPart>
      <w:docPartPr>
        <w:name w:val="27A2C1529A204647B125C921ED6DA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E85A-C08E-4145-8DB5-4C732ADAF269}"/>
      </w:docPartPr>
      <w:docPartBody>
        <w:p w:rsidR="00000000" w:rsidRDefault="00965BD1">
          <w:pPr>
            <w:pStyle w:val="27A2C1529A204647B125C921ED6DA14B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D1"/>
    <w:rsid w:val="009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D14F77C7F401AB104BCF3E0D43D4F">
    <w:name w:val="4B2D14F77C7F401AB104BCF3E0D43D4F"/>
  </w:style>
  <w:style w:type="paragraph" w:customStyle="1" w:styleId="715C1741F17842B4ABC2B2FAC7D77793">
    <w:name w:val="715C1741F17842B4ABC2B2FAC7D77793"/>
  </w:style>
  <w:style w:type="paragraph" w:customStyle="1" w:styleId="97E27C9D7FEF4B2281390364EF63C68E">
    <w:name w:val="97E27C9D7FEF4B2281390364EF63C68E"/>
  </w:style>
  <w:style w:type="paragraph" w:customStyle="1" w:styleId="B90A1DCBEEF841E685B41A05D28F1644">
    <w:name w:val="B90A1DCBEEF841E685B41A05D28F1644"/>
  </w:style>
  <w:style w:type="paragraph" w:customStyle="1" w:styleId="27A2C1529A204647B125C921ED6DA14B">
    <w:name w:val="27A2C1529A204647B125C921ED6DA14B"/>
  </w:style>
  <w:style w:type="paragraph" w:customStyle="1" w:styleId="22C60FB8B4FC4B02BB128A0CC57ED054">
    <w:name w:val="22C60FB8B4FC4B02BB128A0CC57ED054"/>
  </w:style>
  <w:style w:type="paragraph" w:customStyle="1" w:styleId="EA4DB5C6AF6A4BB2BF228905B9B2BF23">
    <w:name w:val="EA4DB5C6AF6A4BB2BF228905B9B2BF2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04827E4365964E899B4821E69FBCFDE9">
    <w:name w:val="04827E4365964E899B4821E69FBCFDE9"/>
  </w:style>
  <w:style w:type="paragraph" w:customStyle="1" w:styleId="C18596917BC746D883E3685DB3A7A642">
    <w:name w:val="C18596917BC746D883E3685DB3A7A642"/>
  </w:style>
  <w:style w:type="paragraph" w:customStyle="1" w:styleId="4C9ACF7381E04D2C8D9B8973D970D8F8">
    <w:name w:val="4C9ACF7381E04D2C8D9B8973D970D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account</cp:lastModifiedBy>
  <cp:revision>4</cp:revision>
  <dcterms:created xsi:type="dcterms:W3CDTF">2023-09-27T10:51:00Z</dcterms:created>
  <dcterms:modified xsi:type="dcterms:W3CDTF">2023-09-27T11:56:00Z</dcterms:modified>
</cp:coreProperties>
</file>